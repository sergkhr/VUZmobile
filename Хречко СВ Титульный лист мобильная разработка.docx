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99"/>
        <w:gridCol w:w="3166"/>
        <w:gridCol w:w="3591"/>
      </w:tblGrid>
      <w:tr w:rsidR="00535348" w:rsidRPr="00F351BA" w:rsidTr="00593B73">
        <w:trPr>
          <w:cantSplit/>
          <w:trHeight w:val="184"/>
        </w:trPr>
        <w:tc>
          <w:tcPr>
            <w:tcW w:w="2599" w:type="dxa"/>
          </w:tcPr>
          <w:p w:rsidR="00535348" w:rsidRPr="00F351BA" w:rsidRDefault="00535348" w:rsidP="00FC6B52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:rsidR="00535348" w:rsidRPr="00F351BA" w:rsidRDefault="00535348" w:rsidP="00FC6B52">
            <w:pPr>
              <w:spacing w:line="240" w:lineRule="atLeast"/>
              <w:ind w:firstLine="1370"/>
              <w:rPr>
                <w:sz w:val="24"/>
              </w:rPr>
            </w:pPr>
            <w:r w:rsidRPr="00612995">
              <w:rPr>
                <w:noProof/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i1025" type="#_x0000_t75" style="width:69pt;height:78.75pt;visibility:visible">
                  <v:imagedata r:id="rId6" o:title=""/>
                </v:shape>
              </w:pict>
            </w:r>
          </w:p>
        </w:tc>
        <w:tc>
          <w:tcPr>
            <w:tcW w:w="3591" w:type="dxa"/>
          </w:tcPr>
          <w:p w:rsidR="00535348" w:rsidRPr="00F351BA" w:rsidRDefault="00535348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535348" w:rsidRPr="00F351BA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535348" w:rsidRPr="00F351BA" w:rsidRDefault="00535348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535348" w:rsidRPr="00F351BA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535348" w:rsidRPr="00F351BA" w:rsidRDefault="00535348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br/>
            </w:r>
            <w:r w:rsidRPr="00F351BA">
              <w:rPr>
                <w:sz w:val="24"/>
              </w:rPr>
              <w:t>высшего образования</w:t>
            </w:r>
          </w:p>
          <w:p w:rsidR="00535348" w:rsidRPr="00F351BA" w:rsidRDefault="00535348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:rsidR="00535348" w:rsidRPr="000642F9" w:rsidRDefault="00535348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:rsidR="00535348" w:rsidRDefault="00535348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535348" w:rsidRDefault="00535348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535348" w:rsidRPr="00F351BA" w:rsidRDefault="00535348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:rsidR="00535348" w:rsidRPr="00F351BA" w:rsidRDefault="00535348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535348" w:rsidRPr="00F351BA" w:rsidRDefault="00535348" w:rsidP="004F1D8E">
      <w:pPr>
        <w:pStyle w:val="5"/>
        <w:spacing w:line="240" w:lineRule="auto"/>
        <w:ind w:firstLine="0"/>
        <w:rPr>
          <w:noProof/>
          <w:sz w:val="28"/>
        </w:rPr>
      </w:pPr>
    </w:p>
    <w:p w:rsidR="00535348" w:rsidRPr="00F351BA" w:rsidRDefault="00535348" w:rsidP="004F1D8E">
      <w:pPr>
        <w:pStyle w:val="5"/>
        <w:spacing w:line="240" w:lineRule="auto"/>
        <w:ind w:firstLine="0"/>
        <w:rPr>
          <w:sz w:val="28"/>
        </w:rPr>
      </w:pPr>
    </w:p>
    <w:p w:rsidR="00535348" w:rsidRPr="00F351BA" w:rsidRDefault="00535348" w:rsidP="004F1D8E">
      <w:pPr>
        <w:pStyle w:val="5"/>
        <w:spacing w:line="240" w:lineRule="auto"/>
        <w:ind w:firstLine="0"/>
        <w:rPr>
          <w:sz w:val="28"/>
        </w:rPr>
      </w:pPr>
    </w:p>
    <w:p w:rsidR="00535348" w:rsidRPr="00097197" w:rsidRDefault="00535348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097197">
        <w:rPr>
          <w:b/>
          <w:sz w:val="32"/>
          <w:szCs w:val="32"/>
        </w:rPr>
        <w:t>КУРСОВАЯ РАБОТА</w:t>
      </w:r>
    </w:p>
    <w:p w:rsidR="00535348" w:rsidRPr="00F351BA" w:rsidRDefault="00535348" w:rsidP="004F1D8E">
      <w:pPr>
        <w:pStyle w:val="5"/>
        <w:spacing w:line="240" w:lineRule="auto"/>
        <w:ind w:firstLine="0"/>
        <w:rPr>
          <w:sz w:val="28"/>
        </w:rPr>
      </w:pPr>
    </w:p>
    <w:p w:rsidR="00535348" w:rsidRPr="00F351BA" w:rsidRDefault="00535348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мобильных приложений</w:t>
      </w:r>
      <w:r>
        <w:rPr>
          <w:sz w:val="28"/>
        </w:rPr>
        <w:t>»</w:t>
      </w:r>
    </w:p>
    <w:p w:rsidR="00535348" w:rsidRPr="00F351BA" w:rsidRDefault="00535348" w:rsidP="004F1D8E">
      <w:pPr>
        <w:pStyle w:val="5"/>
        <w:spacing w:line="240" w:lineRule="auto"/>
        <w:ind w:firstLine="0"/>
        <w:rPr>
          <w:sz w:val="28"/>
        </w:rPr>
      </w:pPr>
    </w:p>
    <w:p w:rsidR="00535348" w:rsidRPr="00F351BA" w:rsidRDefault="00535348" w:rsidP="004F1D8E">
      <w:pPr>
        <w:pStyle w:val="5"/>
        <w:spacing w:line="240" w:lineRule="auto"/>
        <w:ind w:firstLine="0"/>
        <w:rPr>
          <w:sz w:val="28"/>
        </w:rPr>
      </w:pPr>
    </w:p>
    <w:p w:rsidR="00535348" w:rsidRPr="00E61E0C" w:rsidRDefault="00535348" w:rsidP="000E29FF">
      <w:pPr>
        <w:pStyle w:val="5"/>
        <w:spacing w:line="240" w:lineRule="auto"/>
        <w:ind w:firstLine="0"/>
        <w:jc w:val="center"/>
        <w:rPr>
          <w:sz w:val="28"/>
        </w:rPr>
      </w:pPr>
      <w:r w:rsidRPr="00097197">
        <w:rPr>
          <w:b/>
          <w:sz w:val="28"/>
        </w:rPr>
        <w:t xml:space="preserve">Тема курсовой работы </w:t>
      </w:r>
      <w:r>
        <w:rPr>
          <w:b/>
          <w:sz w:val="28"/>
        </w:rPr>
        <w:t>«Архитектурная карта Архи.ру»</w:t>
      </w:r>
    </w:p>
    <w:p w:rsidR="00535348" w:rsidRPr="00F351BA" w:rsidRDefault="00535348" w:rsidP="004F1D8E">
      <w:pPr>
        <w:pStyle w:val="5"/>
        <w:spacing w:line="240" w:lineRule="auto"/>
        <w:ind w:firstLine="0"/>
        <w:rPr>
          <w:sz w:val="28"/>
        </w:rPr>
      </w:pPr>
    </w:p>
    <w:p w:rsidR="00535348" w:rsidRPr="00F351BA" w:rsidRDefault="00535348" w:rsidP="004F1D8E">
      <w:pPr>
        <w:pStyle w:val="5"/>
        <w:spacing w:line="240" w:lineRule="auto"/>
        <w:ind w:firstLine="0"/>
        <w:rPr>
          <w:sz w:val="28"/>
        </w:rPr>
      </w:pPr>
    </w:p>
    <w:p w:rsidR="00535348" w:rsidRDefault="00535348" w:rsidP="00FC6B52">
      <w:pPr>
        <w:pStyle w:val="5"/>
        <w:tabs>
          <w:tab w:val="left" w:pos="5954"/>
        </w:tabs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>Студент группы</w:t>
      </w:r>
      <w:r>
        <w:rPr>
          <w:b/>
          <w:sz w:val="28"/>
        </w:rPr>
        <w:t xml:space="preserve"> </w:t>
      </w:r>
      <w:r>
        <w:rPr>
          <w:sz w:val="28"/>
        </w:rPr>
        <w:t xml:space="preserve">ИКБО-03-21 </w:t>
      </w:r>
      <w:r>
        <w:rPr>
          <w:sz w:val="28"/>
        </w:rPr>
        <w:tab/>
        <w:t>Хречко Сергей Викторович</w:t>
      </w:r>
    </w:p>
    <w:p w:rsidR="00535348" w:rsidRDefault="00535348" w:rsidP="004F1D8E">
      <w:pPr>
        <w:pStyle w:val="5"/>
        <w:spacing w:line="240" w:lineRule="auto"/>
        <w:ind w:firstLine="0"/>
        <w:rPr>
          <w:sz w:val="28"/>
        </w:rPr>
      </w:pPr>
    </w:p>
    <w:p w:rsidR="00535348" w:rsidRPr="00097197" w:rsidRDefault="00535348" w:rsidP="00097197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535348" w:rsidRPr="00097197" w:rsidRDefault="00535348" w:rsidP="00097197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:rsidR="00535348" w:rsidRPr="00F351BA" w:rsidRDefault="00535348" w:rsidP="004F1D8E">
      <w:pPr>
        <w:pStyle w:val="5"/>
        <w:spacing w:line="240" w:lineRule="auto"/>
        <w:ind w:firstLine="0"/>
        <w:rPr>
          <w:sz w:val="28"/>
        </w:rPr>
      </w:pPr>
    </w:p>
    <w:p w:rsidR="00535348" w:rsidRPr="00150B70" w:rsidRDefault="00535348" w:rsidP="00150B70">
      <w:pPr>
        <w:pStyle w:val="5"/>
        <w:tabs>
          <w:tab w:val="left" w:pos="6804"/>
        </w:tabs>
        <w:spacing w:line="240" w:lineRule="auto"/>
        <w:ind w:firstLine="0"/>
        <w:rPr>
          <w:b/>
          <w:sz w:val="28"/>
        </w:rPr>
      </w:pPr>
      <w:r w:rsidRPr="00097197">
        <w:rPr>
          <w:b/>
          <w:sz w:val="28"/>
        </w:rPr>
        <w:t>Руководитель курсовой работы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 w:rsidRPr="00150B70">
        <w:rPr>
          <w:sz w:val="28"/>
        </w:rPr>
        <w:t xml:space="preserve">доц. </w:t>
      </w:r>
      <w:r>
        <w:rPr>
          <w:sz w:val="28"/>
        </w:rPr>
        <w:t>к</w:t>
      </w:r>
      <w:r w:rsidRPr="00150B70">
        <w:rPr>
          <w:sz w:val="28"/>
        </w:rPr>
        <w:t>аф. МОСИТ</w:t>
      </w:r>
    </w:p>
    <w:p w:rsidR="00535348" w:rsidRDefault="00535348" w:rsidP="00150B70">
      <w:pPr>
        <w:pStyle w:val="5"/>
        <w:tabs>
          <w:tab w:val="left" w:pos="6804"/>
        </w:tabs>
        <w:spacing w:line="240" w:lineRule="auto"/>
        <w:ind w:firstLine="0"/>
        <w:rPr>
          <w:sz w:val="28"/>
        </w:rPr>
      </w:pPr>
      <w:r>
        <w:rPr>
          <w:b/>
          <w:sz w:val="28"/>
        </w:rPr>
        <w:tab/>
      </w:r>
      <w:r w:rsidRPr="00FC6B52">
        <w:rPr>
          <w:sz w:val="28"/>
        </w:rPr>
        <w:t>к.т.н.</w:t>
      </w:r>
      <w:r>
        <w:rPr>
          <w:sz w:val="28"/>
        </w:rPr>
        <w:t xml:space="preserve"> Чернов Е.А.</w:t>
      </w:r>
    </w:p>
    <w:p w:rsidR="00535348" w:rsidRDefault="00535348" w:rsidP="004F1D8E">
      <w:pPr>
        <w:pStyle w:val="5"/>
        <w:spacing w:line="240" w:lineRule="auto"/>
        <w:ind w:firstLine="0"/>
        <w:rPr>
          <w:sz w:val="28"/>
        </w:rPr>
      </w:pPr>
    </w:p>
    <w:p w:rsidR="00535348" w:rsidRPr="00097197" w:rsidRDefault="00535348" w:rsidP="00097197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535348" w:rsidRPr="00097197" w:rsidRDefault="00535348" w:rsidP="00097197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:rsidR="00535348" w:rsidRPr="00097197" w:rsidRDefault="00535348" w:rsidP="004F1D8E">
      <w:pPr>
        <w:pStyle w:val="5"/>
        <w:spacing w:line="240" w:lineRule="auto"/>
        <w:ind w:firstLine="0"/>
        <w:rPr>
          <w:sz w:val="28"/>
        </w:rPr>
      </w:pPr>
    </w:p>
    <w:p w:rsidR="00535348" w:rsidRDefault="00535348" w:rsidP="00FC6B52">
      <w:pPr>
        <w:pStyle w:val="5"/>
        <w:tabs>
          <w:tab w:val="left" w:pos="5812"/>
        </w:tabs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 к защите</w:t>
      </w:r>
      <w:r>
        <w:rPr>
          <w:sz w:val="28"/>
        </w:rPr>
        <w:tab/>
        <w:t xml:space="preserve"> «____» ____________ 2023г.</w:t>
      </w:r>
    </w:p>
    <w:p w:rsidR="00535348" w:rsidRDefault="00535348" w:rsidP="004F1D8E">
      <w:pPr>
        <w:pStyle w:val="5"/>
        <w:spacing w:line="240" w:lineRule="auto"/>
        <w:ind w:firstLine="0"/>
        <w:rPr>
          <w:sz w:val="28"/>
        </w:rPr>
      </w:pPr>
    </w:p>
    <w:p w:rsidR="00535348" w:rsidRDefault="00535348" w:rsidP="004F1D8E">
      <w:pPr>
        <w:pStyle w:val="5"/>
        <w:spacing w:line="240" w:lineRule="auto"/>
        <w:ind w:firstLine="0"/>
        <w:rPr>
          <w:sz w:val="28"/>
        </w:rPr>
      </w:pPr>
    </w:p>
    <w:p w:rsidR="00535348" w:rsidRPr="00F351BA" w:rsidRDefault="00535348" w:rsidP="00FC6B52">
      <w:pPr>
        <w:pStyle w:val="5"/>
        <w:tabs>
          <w:tab w:val="left" w:pos="5812"/>
        </w:tabs>
        <w:spacing w:line="240" w:lineRule="auto"/>
        <w:ind w:firstLine="0"/>
        <w:rPr>
          <w:sz w:val="28"/>
        </w:rPr>
      </w:pPr>
      <w:r>
        <w:rPr>
          <w:sz w:val="28"/>
        </w:rPr>
        <w:t>Допущен к защите</w:t>
      </w:r>
      <w:r>
        <w:rPr>
          <w:sz w:val="28"/>
        </w:rPr>
        <w:tab/>
        <w:t xml:space="preserve"> «____» ____________ 2023г.</w:t>
      </w:r>
    </w:p>
    <w:p w:rsidR="00535348" w:rsidRDefault="00535348" w:rsidP="004F1D8E">
      <w:pPr>
        <w:pStyle w:val="5"/>
        <w:spacing w:line="240" w:lineRule="auto"/>
        <w:ind w:firstLine="0"/>
        <w:rPr>
          <w:sz w:val="28"/>
        </w:rPr>
      </w:pPr>
    </w:p>
    <w:p w:rsidR="00535348" w:rsidRPr="00F351BA" w:rsidRDefault="00535348" w:rsidP="00E61E0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2023</w:t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99"/>
        <w:gridCol w:w="3166"/>
        <w:gridCol w:w="3591"/>
      </w:tblGrid>
      <w:tr w:rsidR="00535348" w:rsidRPr="00F351BA" w:rsidTr="00222626">
        <w:trPr>
          <w:cantSplit/>
          <w:trHeight w:val="184"/>
        </w:trPr>
        <w:tc>
          <w:tcPr>
            <w:tcW w:w="2599" w:type="dxa"/>
          </w:tcPr>
          <w:p w:rsidR="00535348" w:rsidRPr="00F351BA" w:rsidRDefault="00535348" w:rsidP="00FC6B52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:rsidR="00535348" w:rsidRPr="00F351BA" w:rsidRDefault="00535348" w:rsidP="004F4338">
            <w:pPr>
              <w:spacing w:line="240" w:lineRule="atLeast"/>
              <w:ind w:firstLine="1370"/>
              <w:rPr>
                <w:sz w:val="24"/>
              </w:rPr>
            </w:pPr>
            <w:r w:rsidRPr="00612995">
              <w:rPr>
                <w:noProof/>
                <w:sz w:val="24"/>
              </w:rPr>
              <w:pict>
                <v:shape id="Рисунок 3" o:spid="_x0000_i1026" type="#_x0000_t75" style="width:69pt;height:78.75pt;visibility:visible">
                  <v:imagedata r:id="rId6" o:title=""/>
                </v:shape>
              </w:pict>
            </w:r>
          </w:p>
        </w:tc>
        <w:tc>
          <w:tcPr>
            <w:tcW w:w="3591" w:type="dxa"/>
          </w:tcPr>
          <w:p w:rsidR="00535348" w:rsidRPr="00F351BA" w:rsidRDefault="00535348" w:rsidP="0022262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535348" w:rsidRPr="00F351BA" w:rsidTr="0022262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535348" w:rsidRPr="00F351BA" w:rsidRDefault="00535348" w:rsidP="00222626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535348" w:rsidRPr="00F351BA" w:rsidTr="0022262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535348" w:rsidRPr="00F351BA" w:rsidRDefault="00535348" w:rsidP="00222626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br/>
            </w:r>
            <w:r w:rsidRPr="00F351BA">
              <w:rPr>
                <w:sz w:val="24"/>
              </w:rPr>
              <w:t xml:space="preserve"> высшего образования</w:t>
            </w:r>
          </w:p>
          <w:p w:rsidR="00535348" w:rsidRPr="00F351BA" w:rsidRDefault="00535348" w:rsidP="00222626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:rsidR="00535348" w:rsidRPr="000642F9" w:rsidRDefault="00535348" w:rsidP="00222626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:rsidR="00535348" w:rsidRDefault="00535348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:rsidR="00535348" w:rsidRPr="00D6625E" w:rsidRDefault="00535348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  <w:r w:rsidRPr="00D6625E">
        <w:rPr>
          <w:noProof/>
          <w:sz w:val="24"/>
        </w:rPr>
        <w:t>Институт Информационных технологий</w:t>
      </w:r>
    </w:p>
    <w:p w:rsidR="00535348" w:rsidRPr="00D6625E" w:rsidRDefault="00535348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:rsidR="00535348" w:rsidRPr="00D6625E" w:rsidRDefault="00535348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  <w:r w:rsidRPr="00D6625E">
        <w:rPr>
          <w:noProof/>
          <w:sz w:val="24"/>
        </w:rPr>
        <w:t>Кафедра Математического обеспечения и стандартизации информационных технологий</w:t>
      </w:r>
    </w:p>
    <w:p w:rsidR="00535348" w:rsidRDefault="00535348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:rsidR="00535348" w:rsidRDefault="00535348" w:rsidP="00D6625E">
      <w:pPr>
        <w:pStyle w:val="5"/>
        <w:spacing w:line="276" w:lineRule="auto"/>
        <w:ind w:right="850" w:firstLine="0"/>
        <w:jc w:val="right"/>
        <w:rPr>
          <w:noProof/>
          <w:sz w:val="24"/>
        </w:rPr>
      </w:pPr>
      <w:r>
        <w:rPr>
          <w:noProof/>
          <w:sz w:val="24"/>
        </w:rPr>
        <w:t>Утверждаю</w:t>
      </w:r>
    </w:p>
    <w:p w:rsidR="00535348" w:rsidRDefault="00535348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Заведующий кафедрой МОСИТ</w:t>
      </w:r>
    </w:p>
    <w:p w:rsidR="00535348" w:rsidRDefault="00535348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______________ Головин С.А.</w:t>
      </w:r>
    </w:p>
    <w:p w:rsidR="00535348" w:rsidRDefault="00535348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 xml:space="preserve">«___» _________ </w:t>
      </w:r>
      <w:smartTag w:uri="urn:schemas-microsoft-com:office:smarttags" w:element="metricconverter">
        <w:smartTagPr>
          <w:attr w:name="ProductID" w:val="2023 г"/>
        </w:smartTagPr>
        <w:r>
          <w:rPr>
            <w:noProof/>
            <w:sz w:val="24"/>
          </w:rPr>
          <w:t>2023 г</w:t>
        </w:r>
      </w:smartTag>
      <w:r>
        <w:rPr>
          <w:noProof/>
          <w:sz w:val="24"/>
        </w:rPr>
        <w:t>.</w:t>
      </w:r>
    </w:p>
    <w:p w:rsidR="00535348" w:rsidRDefault="00535348" w:rsidP="00D6625E">
      <w:pPr>
        <w:pStyle w:val="5"/>
        <w:spacing w:line="240" w:lineRule="auto"/>
        <w:ind w:right="-7" w:firstLine="0"/>
        <w:jc w:val="left"/>
        <w:rPr>
          <w:noProof/>
          <w:sz w:val="24"/>
        </w:rPr>
      </w:pPr>
    </w:p>
    <w:p w:rsidR="00535348" w:rsidRPr="00D6625E" w:rsidRDefault="00535348" w:rsidP="00CE601B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ЗАДАНИЕ</w:t>
      </w:r>
    </w:p>
    <w:p w:rsidR="00535348" w:rsidRPr="00D6625E" w:rsidRDefault="00535348" w:rsidP="00D6625E">
      <w:pPr>
        <w:pStyle w:val="5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на выполнение курсовой работы по дисциплине</w:t>
      </w:r>
    </w:p>
    <w:p w:rsidR="00535348" w:rsidRDefault="00535348" w:rsidP="00CE601B">
      <w:pPr>
        <w:pStyle w:val="5"/>
        <w:spacing w:line="240" w:lineRule="auto"/>
        <w:ind w:right="-6" w:firstLine="0"/>
        <w:jc w:val="center"/>
        <w:rPr>
          <w:sz w:val="28"/>
          <w:szCs w:val="28"/>
        </w:rPr>
      </w:pPr>
      <w:r w:rsidRPr="00D6625E">
        <w:rPr>
          <w:sz w:val="28"/>
          <w:szCs w:val="28"/>
        </w:rPr>
        <w:t xml:space="preserve"> «</w:t>
      </w:r>
      <w:r>
        <w:rPr>
          <w:sz w:val="28"/>
          <w:szCs w:val="28"/>
        </w:rPr>
        <w:t>Разработка мобильных приложений</w:t>
      </w:r>
      <w:r w:rsidRPr="00D6625E">
        <w:rPr>
          <w:sz w:val="28"/>
          <w:szCs w:val="28"/>
        </w:rPr>
        <w:t>»</w:t>
      </w:r>
    </w:p>
    <w:p w:rsidR="00535348" w:rsidRDefault="00535348" w:rsidP="00D6625E">
      <w:pPr>
        <w:pStyle w:val="5"/>
        <w:ind w:right="-6" w:firstLine="0"/>
        <w:jc w:val="center"/>
        <w:rPr>
          <w:sz w:val="28"/>
          <w:szCs w:val="28"/>
        </w:rPr>
      </w:pPr>
    </w:p>
    <w:p w:rsidR="00535348" w:rsidRPr="00CF3141" w:rsidRDefault="00535348" w:rsidP="00836E16">
      <w:pPr>
        <w:pStyle w:val="5"/>
        <w:tabs>
          <w:tab w:val="left" w:pos="7230"/>
        </w:tabs>
        <w:ind w:right="-6" w:firstLine="0"/>
        <w:jc w:val="left"/>
        <w:rPr>
          <w:sz w:val="24"/>
          <w:szCs w:val="24"/>
        </w:rPr>
      </w:pPr>
      <w:r w:rsidRPr="00CF3141">
        <w:rPr>
          <w:sz w:val="24"/>
          <w:szCs w:val="24"/>
        </w:rPr>
        <w:t xml:space="preserve">Студент </w:t>
      </w:r>
      <w:r>
        <w:rPr>
          <w:sz w:val="24"/>
          <w:szCs w:val="24"/>
        </w:rPr>
        <w:t>Хречко Сергей Викторович</w:t>
      </w:r>
      <w:r w:rsidRPr="00CF3141">
        <w:rPr>
          <w:sz w:val="24"/>
          <w:szCs w:val="24"/>
        </w:rPr>
        <w:tab/>
        <w:t xml:space="preserve">Группа </w:t>
      </w:r>
      <w:r>
        <w:rPr>
          <w:sz w:val="24"/>
          <w:szCs w:val="24"/>
        </w:rPr>
        <w:t>ИКБО-03-21</w:t>
      </w:r>
    </w:p>
    <w:p w:rsidR="00535348" w:rsidRPr="00CF3141" w:rsidRDefault="00535348" w:rsidP="00836E16">
      <w:pPr>
        <w:pStyle w:val="5"/>
        <w:spacing w:before="120" w:after="120" w:line="240" w:lineRule="auto"/>
        <w:ind w:firstLine="0"/>
        <w:rPr>
          <w:sz w:val="24"/>
          <w:szCs w:val="24"/>
        </w:rPr>
      </w:pPr>
      <w:r w:rsidRPr="00CF3141">
        <w:rPr>
          <w:b/>
          <w:sz w:val="24"/>
          <w:szCs w:val="24"/>
        </w:rPr>
        <w:t xml:space="preserve">Тема работы: </w:t>
      </w:r>
      <w:r>
        <w:rPr>
          <w:sz w:val="24"/>
          <w:szCs w:val="24"/>
        </w:rPr>
        <w:t>«Архитектурная карта Архи.ру»</w:t>
      </w:r>
    </w:p>
    <w:p w:rsidR="00535348" w:rsidRPr="003F37F6" w:rsidRDefault="00535348" w:rsidP="00836E16">
      <w:pPr>
        <w:pStyle w:val="5"/>
        <w:spacing w:before="120" w:after="120" w:line="240" w:lineRule="auto"/>
        <w:ind w:firstLine="0"/>
        <w:rPr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Исходные данные:</w:t>
      </w:r>
      <w:r>
        <w:rPr>
          <w:b/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 xml:space="preserve">Приложение разрабатывается для пользователей, а также редакции сайта Архи.ру. Представляет собой карту с расположением объектов из базы данных сайта, с возможностью добавления новых объектов. Реализация под платформу </w:t>
      </w:r>
      <w:r>
        <w:rPr>
          <w:noProof/>
          <w:sz w:val="22"/>
          <w:szCs w:val="28"/>
          <w:lang w:val="en-US"/>
        </w:rPr>
        <w:t>android</w:t>
      </w:r>
      <w:r>
        <w:rPr>
          <w:noProof/>
          <w:sz w:val="22"/>
          <w:szCs w:val="28"/>
        </w:rPr>
        <w:t>.</w:t>
      </w:r>
    </w:p>
    <w:p w:rsidR="00535348" w:rsidRPr="00F83184" w:rsidRDefault="00535348" w:rsidP="000967E9">
      <w:pPr>
        <w:pStyle w:val="5"/>
        <w:spacing w:before="120" w:after="120" w:line="240" w:lineRule="auto"/>
        <w:ind w:right="-6" w:firstLine="0"/>
        <w:rPr>
          <w:noProof/>
          <w:sz w:val="22"/>
          <w:szCs w:val="28"/>
        </w:rPr>
      </w:pPr>
      <w:r w:rsidRPr="0029202E">
        <w:rPr>
          <w:b/>
          <w:noProof/>
          <w:sz w:val="22"/>
          <w:szCs w:val="28"/>
        </w:rPr>
        <w:t xml:space="preserve">Функционал </w:t>
      </w:r>
      <w:r>
        <w:rPr>
          <w:b/>
          <w:noProof/>
          <w:sz w:val="22"/>
          <w:szCs w:val="28"/>
        </w:rPr>
        <w:t xml:space="preserve">разрабатываемой системы: </w:t>
      </w:r>
      <w:r>
        <w:rPr>
          <w:noProof/>
          <w:sz w:val="22"/>
          <w:szCs w:val="28"/>
        </w:rPr>
        <w:t>Карта, отображение объектов из базы данных на карте, просмотр информации об объектах, предложение объектов на добавление в базу данных.</w:t>
      </w:r>
    </w:p>
    <w:p w:rsidR="00535348" w:rsidRDefault="00535348" w:rsidP="00432685">
      <w:pPr>
        <w:pStyle w:val="5"/>
        <w:spacing w:before="120" w:after="120" w:line="240" w:lineRule="auto"/>
        <w:ind w:right="-6" w:firstLine="0"/>
        <w:rPr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Перечень вопросов, подлежащих разработке, и обязательного графического материала:</w:t>
      </w:r>
      <w:r>
        <w:rPr>
          <w:b/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 xml:space="preserve">Отображении географической карты, расстановка объектов из базы данных на карте, отображение информации об объектах, создание новых объектов и предложение добавления их в базу данных. </w:t>
      </w:r>
      <w:r w:rsidRPr="009867D0">
        <w:rPr>
          <w:noProof/>
          <w:sz w:val="22"/>
          <w:szCs w:val="28"/>
        </w:rPr>
        <w:t>По итогу работы будет сформирован отчет по курсовой работе в виде расчетно-пояснительной записки.</w:t>
      </w:r>
    </w:p>
    <w:p w:rsidR="00535348" w:rsidRDefault="00535348" w:rsidP="009867D0">
      <w:pPr>
        <w:pStyle w:val="5"/>
        <w:tabs>
          <w:tab w:val="left" w:pos="7371"/>
        </w:tabs>
        <w:spacing w:before="120" w:after="120" w:line="240" w:lineRule="auto"/>
        <w:ind w:right="-6" w:firstLine="0"/>
        <w:rPr>
          <w:noProof/>
          <w:sz w:val="22"/>
          <w:szCs w:val="28"/>
        </w:rPr>
      </w:pPr>
      <w:r w:rsidRPr="00FC7801">
        <w:rPr>
          <w:b/>
          <w:noProof/>
          <w:sz w:val="22"/>
          <w:szCs w:val="28"/>
        </w:rPr>
        <w:t>Срок представления к защите курсовой работы:</w:t>
      </w:r>
      <w:r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ab/>
        <w:t xml:space="preserve">до «___» мая </w:t>
      </w:r>
      <w:smartTag w:uri="urn:schemas-microsoft-com:office:smarttags" w:element="metricconverter">
        <w:smartTagPr>
          <w:attr w:name="ProductID" w:val="2023 г"/>
        </w:smartTagPr>
        <w:r>
          <w:rPr>
            <w:noProof/>
            <w:sz w:val="22"/>
            <w:szCs w:val="28"/>
          </w:rPr>
          <w:t>2023 г</w:t>
        </w:r>
      </w:smartTag>
      <w:r>
        <w:rPr>
          <w:noProof/>
          <w:sz w:val="22"/>
          <w:szCs w:val="28"/>
        </w:rPr>
        <w:t>.</w:t>
      </w:r>
    </w:p>
    <w:p w:rsidR="00535348" w:rsidRPr="001A3E7D" w:rsidRDefault="00535348" w:rsidP="009867D0">
      <w:pPr>
        <w:pStyle w:val="5"/>
        <w:tabs>
          <w:tab w:val="left" w:pos="5954"/>
        </w:tabs>
        <w:spacing w:before="120" w:after="120" w:line="240" w:lineRule="auto"/>
        <w:ind w:right="-6" w:firstLine="0"/>
        <w:rPr>
          <w:noProof/>
          <w:sz w:val="22"/>
          <w:szCs w:val="28"/>
        </w:rPr>
      </w:pPr>
      <w:r w:rsidRPr="00FC7801">
        <w:rPr>
          <w:b/>
          <w:noProof/>
          <w:sz w:val="22"/>
          <w:szCs w:val="28"/>
        </w:rPr>
        <w:t>Задание на курсовую работу выдал</w:t>
      </w:r>
      <w:r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ab/>
        <w:t>____________ доцент Чернов Е.А.</w:t>
      </w:r>
    </w:p>
    <w:p w:rsidR="00535348" w:rsidRDefault="00535348" w:rsidP="00333D1A">
      <w:pPr>
        <w:pStyle w:val="5"/>
        <w:ind w:right="-1" w:firstLine="0"/>
        <w:jc w:val="right"/>
        <w:rPr>
          <w:noProof/>
          <w:sz w:val="22"/>
          <w:szCs w:val="28"/>
        </w:rPr>
      </w:pPr>
      <w:r>
        <w:rPr>
          <w:noProof/>
          <w:sz w:val="22"/>
          <w:szCs w:val="28"/>
        </w:rPr>
        <w:t xml:space="preserve">«___» февраля </w:t>
      </w:r>
      <w:smartTag w:uri="urn:schemas-microsoft-com:office:smarttags" w:element="metricconverter">
        <w:smartTagPr>
          <w:attr w:name="ProductID" w:val="2023 г"/>
        </w:smartTagPr>
        <w:r>
          <w:rPr>
            <w:noProof/>
            <w:sz w:val="22"/>
            <w:szCs w:val="28"/>
          </w:rPr>
          <w:t>2023</w:t>
        </w:r>
        <w:bookmarkStart w:id="0" w:name="_GoBack"/>
        <w:bookmarkEnd w:id="0"/>
        <w:r>
          <w:rPr>
            <w:noProof/>
            <w:sz w:val="22"/>
            <w:szCs w:val="28"/>
          </w:rPr>
          <w:t xml:space="preserve"> г</w:t>
        </w:r>
      </w:smartTag>
      <w:r>
        <w:rPr>
          <w:noProof/>
          <w:sz w:val="22"/>
          <w:szCs w:val="28"/>
        </w:rPr>
        <w:t>.</w:t>
      </w:r>
    </w:p>
    <w:p w:rsidR="00535348" w:rsidRDefault="00535348" w:rsidP="009867D0">
      <w:pPr>
        <w:pStyle w:val="5"/>
        <w:tabs>
          <w:tab w:val="left" w:pos="5954"/>
        </w:tabs>
        <w:spacing w:before="120" w:after="120"/>
        <w:ind w:right="-6" w:firstLine="0"/>
        <w:rPr>
          <w:noProof/>
          <w:sz w:val="22"/>
          <w:szCs w:val="28"/>
        </w:rPr>
      </w:pPr>
      <w:r w:rsidRPr="00FC7801">
        <w:rPr>
          <w:b/>
          <w:noProof/>
          <w:sz w:val="22"/>
          <w:szCs w:val="28"/>
        </w:rPr>
        <w:t xml:space="preserve">Задание на курсовую работу </w:t>
      </w:r>
      <w:r>
        <w:rPr>
          <w:b/>
          <w:noProof/>
          <w:sz w:val="22"/>
          <w:szCs w:val="28"/>
        </w:rPr>
        <w:t xml:space="preserve">получил </w:t>
      </w:r>
      <w:r>
        <w:rPr>
          <w:noProof/>
          <w:sz w:val="22"/>
          <w:szCs w:val="28"/>
        </w:rPr>
        <w:tab/>
        <w:t>____________ (Хречко С.В.)</w:t>
      </w:r>
    </w:p>
    <w:sectPr w:rsidR="00535348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348" w:rsidRDefault="00535348" w:rsidP="00B51610">
      <w:r>
        <w:separator/>
      </w:r>
    </w:p>
  </w:endnote>
  <w:endnote w:type="continuationSeparator" w:id="0">
    <w:p w:rsidR="00535348" w:rsidRDefault="00535348" w:rsidP="00B516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348" w:rsidRDefault="00535348" w:rsidP="00B51610">
      <w:r>
        <w:separator/>
      </w:r>
    </w:p>
  </w:footnote>
  <w:footnote w:type="continuationSeparator" w:id="0">
    <w:p w:rsidR="00535348" w:rsidRDefault="00535348" w:rsidP="00B516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trackedChanges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1D8E"/>
    <w:rsid w:val="00030D0A"/>
    <w:rsid w:val="000340EA"/>
    <w:rsid w:val="00043DED"/>
    <w:rsid w:val="00053FA4"/>
    <w:rsid w:val="000642F9"/>
    <w:rsid w:val="000967E9"/>
    <w:rsid w:val="00097197"/>
    <w:rsid w:val="000E29FF"/>
    <w:rsid w:val="00136161"/>
    <w:rsid w:val="00150B70"/>
    <w:rsid w:val="001A1503"/>
    <w:rsid w:val="001A3E7D"/>
    <w:rsid w:val="001B2FF1"/>
    <w:rsid w:val="001C6A45"/>
    <w:rsid w:val="00222626"/>
    <w:rsid w:val="002318F4"/>
    <w:rsid w:val="002340A7"/>
    <w:rsid w:val="00267CE4"/>
    <w:rsid w:val="0028577A"/>
    <w:rsid w:val="00286065"/>
    <w:rsid w:val="0029202E"/>
    <w:rsid w:val="002B7E10"/>
    <w:rsid w:val="002D2E79"/>
    <w:rsid w:val="002F4050"/>
    <w:rsid w:val="003007C2"/>
    <w:rsid w:val="00304CFC"/>
    <w:rsid w:val="00326CA1"/>
    <w:rsid w:val="00333D1A"/>
    <w:rsid w:val="00391845"/>
    <w:rsid w:val="003A5BD5"/>
    <w:rsid w:val="003D16B8"/>
    <w:rsid w:val="003E488E"/>
    <w:rsid w:val="003F37F6"/>
    <w:rsid w:val="00401843"/>
    <w:rsid w:val="00431B0F"/>
    <w:rsid w:val="00432685"/>
    <w:rsid w:val="00436822"/>
    <w:rsid w:val="004E2BBE"/>
    <w:rsid w:val="004E59FB"/>
    <w:rsid w:val="004F1D8E"/>
    <w:rsid w:val="004F4338"/>
    <w:rsid w:val="00534697"/>
    <w:rsid w:val="00535348"/>
    <w:rsid w:val="00582933"/>
    <w:rsid w:val="005933DC"/>
    <w:rsid w:val="00593B73"/>
    <w:rsid w:val="005A3138"/>
    <w:rsid w:val="005B3020"/>
    <w:rsid w:val="005C2808"/>
    <w:rsid w:val="005D6D1E"/>
    <w:rsid w:val="00612995"/>
    <w:rsid w:val="00634279"/>
    <w:rsid w:val="006579BB"/>
    <w:rsid w:val="006F1426"/>
    <w:rsid w:val="007256F7"/>
    <w:rsid w:val="007447AD"/>
    <w:rsid w:val="007460B8"/>
    <w:rsid w:val="0079710C"/>
    <w:rsid w:val="00797513"/>
    <w:rsid w:val="007B2C77"/>
    <w:rsid w:val="007B308D"/>
    <w:rsid w:val="007C4478"/>
    <w:rsid w:val="007D53B0"/>
    <w:rsid w:val="007D7814"/>
    <w:rsid w:val="007F6FA8"/>
    <w:rsid w:val="00800428"/>
    <w:rsid w:val="00836E16"/>
    <w:rsid w:val="00857916"/>
    <w:rsid w:val="00871FC1"/>
    <w:rsid w:val="0088093C"/>
    <w:rsid w:val="008E4A10"/>
    <w:rsid w:val="00906313"/>
    <w:rsid w:val="009359CC"/>
    <w:rsid w:val="009867D0"/>
    <w:rsid w:val="00987FC4"/>
    <w:rsid w:val="0099022D"/>
    <w:rsid w:val="00990FA1"/>
    <w:rsid w:val="009D0553"/>
    <w:rsid w:val="009E084A"/>
    <w:rsid w:val="009E64D9"/>
    <w:rsid w:val="009F745E"/>
    <w:rsid w:val="00A019B7"/>
    <w:rsid w:val="00A259AB"/>
    <w:rsid w:val="00AA5025"/>
    <w:rsid w:val="00AB0EDA"/>
    <w:rsid w:val="00AD4E23"/>
    <w:rsid w:val="00AE62BA"/>
    <w:rsid w:val="00AE7DCD"/>
    <w:rsid w:val="00B06B93"/>
    <w:rsid w:val="00B0769F"/>
    <w:rsid w:val="00B34A9D"/>
    <w:rsid w:val="00B37736"/>
    <w:rsid w:val="00B51610"/>
    <w:rsid w:val="00B8332A"/>
    <w:rsid w:val="00B94F3C"/>
    <w:rsid w:val="00BA04A1"/>
    <w:rsid w:val="00BC430F"/>
    <w:rsid w:val="00C05099"/>
    <w:rsid w:val="00C21F15"/>
    <w:rsid w:val="00C26B69"/>
    <w:rsid w:val="00CB7A1F"/>
    <w:rsid w:val="00CE601B"/>
    <w:rsid w:val="00CF3141"/>
    <w:rsid w:val="00D31A67"/>
    <w:rsid w:val="00D41C22"/>
    <w:rsid w:val="00D623FF"/>
    <w:rsid w:val="00D6625E"/>
    <w:rsid w:val="00D76265"/>
    <w:rsid w:val="00D92CEB"/>
    <w:rsid w:val="00E00AFE"/>
    <w:rsid w:val="00E2081E"/>
    <w:rsid w:val="00E61E0C"/>
    <w:rsid w:val="00EC6942"/>
    <w:rsid w:val="00EF258F"/>
    <w:rsid w:val="00F351BA"/>
    <w:rsid w:val="00F372E5"/>
    <w:rsid w:val="00F4594D"/>
    <w:rsid w:val="00F83184"/>
    <w:rsid w:val="00FC6B52"/>
    <w:rsid w:val="00FC7801"/>
    <w:rsid w:val="00FE1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D8E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F1D8E"/>
    <w:rPr>
      <w:rFonts w:ascii="Times New Roman" w:hAnsi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F1D8E"/>
    <w:rPr>
      <w:rFonts w:ascii="Times New Roman" w:hAnsi="Times New Roman" w:cs="Times New Roman"/>
      <w:b/>
      <w:sz w:val="20"/>
      <w:szCs w:val="20"/>
      <w:lang w:eastAsia="ru-RU"/>
    </w:rPr>
  </w:style>
  <w:style w:type="paragraph" w:customStyle="1" w:styleId="5">
    <w:name w:val="Обычный5"/>
    <w:uiPriority w:val="99"/>
    <w:rsid w:val="004F1D8E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F1D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F1D8E"/>
    <w:rPr>
      <w:rFonts w:ascii="Tahoma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rsid w:val="00B5161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51610"/>
    <w:rPr>
      <w:rFonts w:ascii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B5161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51610"/>
    <w:rPr>
      <w:rFonts w:ascii="Times New Roman" w:hAnsi="Times New Roman" w:cs="Times New Roman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DefaultParagraphFont"/>
    <w:uiPriority w:val="99"/>
    <w:rsid w:val="003007C2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67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33</TotalTime>
  <Pages>2</Pages>
  <Words>340</Words>
  <Characters>1940</Characters>
  <Application>Microsoft Office Outlook</Application>
  <DocSecurity>0</DocSecurity>
  <Lines>0</Lines>
  <Paragraphs>0</Paragraphs>
  <ScaleCrop>false</ScaleCrop>
  <Company>mirea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Виктор</cp:lastModifiedBy>
  <cp:revision>7</cp:revision>
  <cp:lastPrinted>2015-12-02T07:03:00Z</cp:lastPrinted>
  <dcterms:created xsi:type="dcterms:W3CDTF">2023-03-22T08:41:00Z</dcterms:created>
  <dcterms:modified xsi:type="dcterms:W3CDTF">2023-04-07T11:50:00Z</dcterms:modified>
</cp:coreProperties>
</file>